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57" w:rsidRPr="00F36257" w:rsidRDefault="00F36257" w:rsidP="005471F4">
      <w:pPr>
        <w:pStyle w:val="Website"/>
        <w:rPr>
          <w:rFonts w:ascii="Segoe UI" w:hAnsi="Segoe UI" w:cs="Segoe UI"/>
        </w:rPr>
      </w:pPr>
      <w:r w:rsidRPr="00F36257">
        <w:rPr>
          <w:rFonts w:ascii="Segoe UI" w:hAnsi="Segoe UI" w:cs="Segoe UI"/>
        </w:rPr>
        <w:drawing>
          <wp:anchor distT="0" distB="0" distL="114300" distR="114300" simplePos="0" relativeHeight="251663360" behindDoc="0" locked="0" layoutInCell="1" allowOverlap="1" wp14:anchorId="218B08EC" wp14:editId="6DE21B2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9857105" cy="904875"/>
            <wp:effectExtent l="0" t="0" r="0" b="9525"/>
            <wp:wrapNone/>
            <wp:docPr id="14" name="Picture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5710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257"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2C38BD80" wp14:editId="17CAA96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732520" cy="804545"/>
            <wp:effectExtent l="0" t="0" r="0" b="0"/>
            <wp:wrapNone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7325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BB8" w:rsidRDefault="00D73BB8" w:rsidP="00D73BB8">
      <w:pPr>
        <w:pStyle w:val="Website"/>
        <w:rPr>
          <w:rFonts w:ascii="Segoe UI" w:hAnsi="Segoe UI" w:cs="Segoe UI"/>
        </w:rPr>
      </w:pPr>
    </w:p>
    <w:p w:rsidR="00D73BB8" w:rsidRPr="00D73BB8" w:rsidRDefault="00D73BB8" w:rsidP="00D73BB8"/>
    <w:p w:rsidR="00D73BB8" w:rsidRP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Style w:val="CompanyNameChar"/>
          <w:rFonts w:ascii="Segoe UI" w:hAnsi="Segoe UI"/>
        </w:rPr>
        <w:t>Northwind</w:t>
      </w:r>
      <w:r w:rsidRPr="00D73BB8">
        <w:rPr>
          <w:rFonts w:ascii="Segoe UI" w:hAnsi="Segoe UI" w:cs="Segoe UI"/>
        </w:rPr>
        <w:t xml:space="preserve"> </w:t>
      </w:r>
      <w:r w:rsidRPr="00D73BB8">
        <w:rPr>
          <w:rStyle w:val="CompanyNameChar"/>
          <w:rFonts w:ascii="Segoe UI" w:hAnsi="Segoe UI"/>
        </w:rPr>
        <w:t>Traders,</w:t>
      </w:r>
    </w:p>
    <w:p w:rsidR="00D73BB8" w:rsidRP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Fonts w:ascii="Segoe UI" w:hAnsi="Segoe UI" w:cs="Segoe UI"/>
        </w:rPr>
        <w:t>Corporate Headquarters,</w:t>
      </w:r>
    </w:p>
    <w:p w:rsidR="00D73BB8" w:rsidRP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Fonts w:ascii="Segoe UI" w:hAnsi="Segoe UI" w:cs="Segoe UI"/>
        </w:rPr>
        <w:t>9001 Aerial Center Parkway,</w:t>
      </w:r>
    </w:p>
    <w:p w:rsidR="00D73BB8" w:rsidRP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Fonts w:ascii="Segoe UI" w:hAnsi="Segoe UI" w:cs="Segoe UI"/>
        </w:rPr>
        <w:t>Suite 110,</w:t>
      </w:r>
    </w:p>
    <w:p w:rsidR="00D73BB8" w:rsidRDefault="00D73BB8" w:rsidP="00D73BB8">
      <w:pPr>
        <w:pStyle w:val="Website"/>
        <w:spacing w:after="80"/>
        <w:ind w:left="360"/>
        <w:rPr>
          <w:rFonts w:ascii="Segoe UI" w:hAnsi="Segoe UI" w:cs="Segoe UI"/>
        </w:rPr>
      </w:pPr>
      <w:r w:rsidRPr="00D73BB8">
        <w:rPr>
          <w:rFonts w:ascii="Segoe UI" w:hAnsi="Segoe UI" w:cs="Segoe UI"/>
        </w:rPr>
        <w:t>Morrisville, NC 27560.</w:t>
      </w:r>
    </w:p>
    <w:p w:rsidR="00D73BB8" w:rsidRDefault="00D73BB8" w:rsidP="005471F4">
      <w:pPr>
        <w:pStyle w:val="Website"/>
        <w:rPr>
          <w:rFonts w:ascii="Segoe UI" w:hAnsi="Segoe UI" w:cs="Segoe UI"/>
        </w:rPr>
      </w:pPr>
    </w:p>
    <w:p w:rsidR="00F36257" w:rsidRDefault="00F36257" w:rsidP="005471F4">
      <w:pPr>
        <w:pStyle w:val="Website"/>
        <w:rPr>
          <w:rFonts w:ascii="Segoe UI" w:hAnsi="Segoe UI" w:cs="Segoe UI"/>
        </w:rPr>
      </w:pPr>
      <w:r>
        <w:rPr>
          <w:rFonts w:ascii="Segoe UI" w:hAnsi="Segoe UI" w:cs="Segoe UI"/>
        </w:rPr>
        <w:br w:type="column"/>
      </w:r>
    </w:p>
    <w:p w:rsidR="00F36257" w:rsidRDefault="00F36257" w:rsidP="005471F4">
      <w:pPr>
        <w:pStyle w:val="Website"/>
        <w:rPr>
          <w:rFonts w:ascii="Segoe UI" w:hAnsi="Segoe UI" w:cs="Segoe UI"/>
        </w:rPr>
      </w:pPr>
      <w:bookmarkStart w:id="0" w:name="_GoBack"/>
      <w:bookmarkEnd w:id="0"/>
    </w:p>
    <w:p w:rsidR="00F36257" w:rsidRPr="00F36257" w:rsidRDefault="00F36257" w:rsidP="005471F4">
      <w:pPr>
        <w:pStyle w:val="Website"/>
        <w:rPr>
          <w:rFonts w:ascii="Segoe UI" w:hAnsi="Segoe UI" w:cs="Segoe UI"/>
        </w:rPr>
      </w:pPr>
    </w:p>
    <w:p w:rsidR="00F36257" w:rsidRPr="00F36257" w:rsidRDefault="00F36257" w:rsidP="00F36257">
      <w:pPr>
        <w:pStyle w:val="Bold"/>
        <w:rPr>
          <w:rFonts w:ascii="Segoe UI" w:hAnsi="Segoe UI" w:cs="Segoe UI"/>
          <w:noProof/>
        </w:rPr>
      </w:pPr>
      <w:r w:rsidRPr="00F36257">
        <w:rPr>
          <w:rFonts w:ascii="Segoe UI" w:hAnsi="Segoe UI" w:cs="Segoe UI"/>
          <w:noProof/>
        </w:rPr>
        <w:t>To,</w:t>
      </w:r>
    </w:p>
    <w:p w:rsidR="00F36257" w:rsidRPr="00F36257" w:rsidRDefault="00F36257" w:rsidP="00F36257">
      <w:pPr>
        <w:pStyle w:val="Bold"/>
        <w:ind w:left="360"/>
        <w:rPr>
          <w:rFonts w:ascii="Segoe UI" w:hAnsi="Segoe UI" w:cs="Segoe UI"/>
        </w:rPr>
      </w:pP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FirstName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«FirstName»</w:t>
      </w:r>
      <w:r w:rsidRPr="00F36257">
        <w:rPr>
          <w:rFonts w:ascii="Segoe UI" w:hAnsi="Segoe UI" w:cs="Segoe UI"/>
          <w:noProof/>
        </w:rPr>
        <w:fldChar w:fldCharType="end"/>
      </w:r>
      <w:r w:rsidRPr="00F36257">
        <w:rPr>
          <w:rFonts w:ascii="Segoe UI" w:hAnsi="Segoe UI" w:cs="Segoe UI"/>
        </w:rPr>
        <w:t xml:space="preserve"> </w:t>
      </w: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LastName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«LastName»</w:t>
      </w:r>
      <w:r w:rsidRPr="00F36257">
        <w:rPr>
          <w:rFonts w:ascii="Segoe UI" w:hAnsi="Segoe UI" w:cs="Segoe UI"/>
          <w:noProof/>
        </w:rPr>
        <w:fldChar w:fldCharType="end"/>
      </w:r>
    </w:p>
    <w:p w:rsidR="00F36257" w:rsidRPr="00F36257" w:rsidRDefault="00F36257" w:rsidP="00F36257">
      <w:pPr>
        <w:ind w:left="360"/>
        <w:rPr>
          <w:rFonts w:ascii="Segoe UI" w:hAnsi="Segoe UI" w:cs="Segoe UI"/>
        </w:rPr>
      </w:pP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Address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«Address»</w:t>
      </w:r>
      <w:r w:rsidRPr="00F36257">
        <w:rPr>
          <w:rFonts w:ascii="Segoe UI" w:hAnsi="Segoe UI" w:cs="Segoe UI"/>
          <w:noProof/>
        </w:rPr>
        <w:fldChar w:fldCharType="end"/>
      </w:r>
    </w:p>
    <w:p w:rsidR="00F36257" w:rsidRDefault="00F36257" w:rsidP="00F36257">
      <w:pPr>
        <w:ind w:left="360"/>
        <w:rPr>
          <w:rFonts w:ascii="Segoe UI" w:hAnsi="Segoe UI" w:cs="Segoe UI"/>
          <w:noProof/>
        </w:rPr>
      </w:pP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City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«City»</w:t>
      </w:r>
      <w:r w:rsidRPr="00F36257">
        <w:rPr>
          <w:rFonts w:ascii="Segoe UI" w:hAnsi="Segoe UI" w:cs="Segoe UI"/>
          <w:noProof/>
        </w:rPr>
        <w:fldChar w:fldCharType="end"/>
      </w:r>
      <w:r w:rsidRPr="00F36257">
        <w:rPr>
          <w:rFonts w:ascii="Segoe UI" w:hAnsi="Segoe UI" w:cs="Segoe UI"/>
        </w:rPr>
        <w:t xml:space="preserve"> </w:t>
      </w: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State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«State»</w:t>
      </w:r>
      <w:r w:rsidRPr="00F36257">
        <w:rPr>
          <w:rFonts w:ascii="Segoe UI" w:hAnsi="Segoe UI" w:cs="Segoe UI"/>
          <w:noProof/>
        </w:rPr>
        <w:fldChar w:fldCharType="end"/>
      </w:r>
      <w:r w:rsidRPr="00F36257">
        <w:rPr>
          <w:rFonts w:ascii="Segoe UI" w:hAnsi="Segoe UI" w:cs="Segoe UI"/>
        </w:rPr>
        <w:t xml:space="preserve"> </w:t>
      </w: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ZipCode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«ZipCode»</w:t>
      </w:r>
      <w:r w:rsidRPr="00F36257">
        <w:rPr>
          <w:rFonts w:ascii="Segoe UI" w:hAnsi="Segoe UI" w:cs="Segoe UI"/>
          <w:noProof/>
        </w:rPr>
        <w:fldChar w:fldCharType="end"/>
      </w:r>
    </w:p>
    <w:p w:rsidR="00F36257" w:rsidRPr="00F36257" w:rsidRDefault="00F36257" w:rsidP="00F36257">
      <w:pPr>
        <w:ind w:left="360"/>
        <w:rPr>
          <w:rFonts w:ascii="Segoe UI" w:hAnsi="Segoe UI" w:cs="Segoe UI"/>
        </w:rPr>
      </w:pPr>
      <w:r w:rsidRPr="00F36257">
        <w:rPr>
          <w:rFonts w:ascii="Segoe UI" w:hAnsi="Segoe UI" w:cs="Segoe UI"/>
          <w:noProof/>
        </w:rPr>
        <w:fldChar w:fldCharType="begin"/>
      </w:r>
      <w:r w:rsidRPr="00F36257">
        <w:rPr>
          <w:rFonts w:ascii="Segoe UI" w:hAnsi="Segoe UI" w:cs="Segoe UI"/>
          <w:noProof/>
        </w:rPr>
        <w:instrText xml:space="preserve"> MERGEFIELD  Country  \* MERGEFORMAT </w:instrText>
      </w:r>
      <w:r w:rsidRPr="00F36257">
        <w:rPr>
          <w:rFonts w:ascii="Segoe UI" w:hAnsi="Segoe UI" w:cs="Segoe UI"/>
          <w:noProof/>
        </w:rPr>
        <w:fldChar w:fldCharType="separate"/>
      </w:r>
      <w:r w:rsidRPr="00F36257">
        <w:rPr>
          <w:rFonts w:ascii="Segoe UI" w:hAnsi="Segoe UI" w:cs="Segoe UI"/>
          <w:noProof/>
        </w:rPr>
        <w:t>«Country»</w:t>
      </w:r>
      <w:r w:rsidRPr="00F36257">
        <w:rPr>
          <w:rFonts w:ascii="Segoe UI" w:hAnsi="Segoe UI" w:cs="Segoe UI"/>
          <w:noProof/>
        </w:rPr>
        <w:fldChar w:fldCharType="end"/>
      </w:r>
    </w:p>
    <w:p w:rsidR="00F36257" w:rsidRPr="00F36257" w:rsidRDefault="00F36257" w:rsidP="00F36257">
      <w:pPr>
        <w:pStyle w:val="Website"/>
        <w:rPr>
          <w:rFonts w:ascii="Segoe UI" w:hAnsi="Segoe UI" w:cs="Segoe UI"/>
        </w:rPr>
      </w:pPr>
    </w:p>
    <w:sectPr w:rsidR="00F36257" w:rsidRPr="00F36257" w:rsidSect="00D73BB8">
      <w:footerReference w:type="default" r:id="rId11"/>
      <w:pgSz w:w="10800" w:h="5947" w:orient="landscape" w:code="20"/>
      <w:pgMar w:top="720" w:right="720" w:bottom="288" w:left="720" w:header="1080" w:footer="0" w:gutter="0"/>
      <w:cols w:num="2" w:space="720" w:equalWidth="0">
        <w:col w:w="5000" w:space="720"/>
        <w:col w:w="3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2D7" w:rsidRDefault="006922D7" w:rsidP="00A01417">
      <w:pPr>
        <w:spacing w:after="0"/>
      </w:pPr>
      <w:r>
        <w:separator/>
      </w:r>
    </w:p>
  </w:endnote>
  <w:endnote w:type="continuationSeparator" w:id="0">
    <w:p w:rsidR="006922D7" w:rsidRDefault="006922D7" w:rsidP="00A01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11B" w:rsidRDefault="0085511B" w:rsidP="00FD0B56">
    <w:pPr>
      <w:pStyle w:val="Footer"/>
      <w:tabs>
        <w:tab w:val="clear" w:pos="4680"/>
        <w:tab w:val="clear" w:pos="9360"/>
        <w:tab w:val="left" w:pos="4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2D7" w:rsidRDefault="006922D7" w:rsidP="00A01417">
      <w:pPr>
        <w:spacing w:after="0"/>
      </w:pPr>
      <w:r>
        <w:separator/>
      </w:r>
    </w:p>
  </w:footnote>
  <w:footnote w:type="continuationSeparator" w:id="0">
    <w:p w:rsidR="006922D7" w:rsidRDefault="006922D7" w:rsidP="00A014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80E2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466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1420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BC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ECA8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233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109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74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7AE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3899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02"/>
    <w:rsid w:val="000312C7"/>
    <w:rsid w:val="00037315"/>
    <w:rsid w:val="00042573"/>
    <w:rsid w:val="000C3B7A"/>
    <w:rsid w:val="000D488B"/>
    <w:rsid w:val="000E39C8"/>
    <w:rsid w:val="00127931"/>
    <w:rsid w:val="00162E14"/>
    <w:rsid w:val="00191631"/>
    <w:rsid w:val="001B7CF9"/>
    <w:rsid w:val="001F3D5D"/>
    <w:rsid w:val="00265ACA"/>
    <w:rsid w:val="002F279E"/>
    <w:rsid w:val="00306B21"/>
    <w:rsid w:val="00357E16"/>
    <w:rsid w:val="003663C2"/>
    <w:rsid w:val="00372808"/>
    <w:rsid w:val="00376F29"/>
    <w:rsid w:val="0039110F"/>
    <w:rsid w:val="003A15F5"/>
    <w:rsid w:val="003E6CFF"/>
    <w:rsid w:val="003F1EE4"/>
    <w:rsid w:val="00406673"/>
    <w:rsid w:val="004517F5"/>
    <w:rsid w:val="004729D9"/>
    <w:rsid w:val="004D4537"/>
    <w:rsid w:val="004E3B01"/>
    <w:rsid w:val="005471F4"/>
    <w:rsid w:val="00556A31"/>
    <w:rsid w:val="0057218B"/>
    <w:rsid w:val="005F511E"/>
    <w:rsid w:val="006649FE"/>
    <w:rsid w:val="006922D7"/>
    <w:rsid w:val="006A54E0"/>
    <w:rsid w:val="006B2B7E"/>
    <w:rsid w:val="0072571C"/>
    <w:rsid w:val="00725879"/>
    <w:rsid w:val="00787D85"/>
    <w:rsid w:val="00795FD0"/>
    <w:rsid w:val="00797202"/>
    <w:rsid w:val="007D1551"/>
    <w:rsid w:val="007D2385"/>
    <w:rsid w:val="007D3A65"/>
    <w:rsid w:val="0084701E"/>
    <w:rsid w:val="0085511B"/>
    <w:rsid w:val="00860B9E"/>
    <w:rsid w:val="00865F3B"/>
    <w:rsid w:val="00871013"/>
    <w:rsid w:val="008C4BD8"/>
    <w:rsid w:val="0090341A"/>
    <w:rsid w:val="00912299"/>
    <w:rsid w:val="00921F87"/>
    <w:rsid w:val="00940B0D"/>
    <w:rsid w:val="00A01417"/>
    <w:rsid w:val="00A775A2"/>
    <w:rsid w:val="00AB1D81"/>
    <w:rsid w:val="00AC3D92"/>
    <w:rsid w:val="00AE7A80"/>
    <w:rsid w:val="00B259F6"/>
    <w:rsid w:val="00B2683A"/>
    <w:rsid w:val="00B94089"/>
    <w:rsid w:val="00BD1C80"/>
    <w:rsid w:val="00BE40F2"/>
    <w:rsid w:val="00C208A0"/>
    <w:rsid w:val="00C701DC"/>
    <w:rsid w:val="00CB1CFB"/>
    <w:rsid w:val="00CF6E53"/>
    <w:rsid w:val="00D1418B"/>
    <w:rsid w:val="00D46606"/>
    <w:rsid w:val="00D73BB8"/>
    <w:rsid w:val="00D750E9"/>
    <w:rsid w:val="00D85034"/>
    <w:rsid w:val="00DC4A4E"/>
    <w:rsid w:val="00DE7238"/>
    <w:rsid w:val="00E1404B"/>
    <w:rsid w:val="00E556AA"/>
    <w:rsid w:val="00EA3543"/>
    <w:rsid w:val="00EB45B7"/>
    <w:rsid w:val="00ED4D44"/>
    <w:rsid w:val="00EF7E32"/>
    <w:rsid w:val="00F26F90"/>
    <w:rsid w:val="00F36257"/>
    <w:rsid w:val="00FD0B56"/>
    <w:rsid w:val="00FF1476"/>
    <w:rsid w:val="00FF1815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96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F6"/>
  </w:style>
  <w:style w:type="paragraph" w:styleId="Heading1">
    <w:name w:val="heading 1"/>
    <w:basedOn w:val="Normal"/>
    <w:next w:val="Normal"/>
    <w:link w:val="Heading1Char"/>
    <w:uiPriority w:val="9"/>
    <w:semiHidden/>
    <w:rsid w:val="007D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D85"/>
    <w:rPr>
      <w:color w:val="808080"/>
    </w:rPr>
  </w:style>
  <w:style w:type="paragraph" w:customStyle="1" w:styleId="CompanyName">
    <w:name w:val="Company Name"/>
    <w:basedOn w:val="Normal"/>
    <w:link w:val="CompanyNameChar"/>
    <w:uiPriority w:val="1"/>
    <w:qFormat/>
    <w:rsid w:val="007D1551"/>
    <w:pPr>
      <w:spacing w:after="60"/>
    </w:pPr>
    <w:rPr>
      <w:rFonts w:asciiTheme="majorHAnsi" w:hAnsiTheme="majorHAnsi"/>
      <w:color w:val="455F51" w:themeColor="text2"/>
      <w:sz w:val="32"/>
    </w:rPr>
  </w:style>
  <w:style w:type="paragraph" w:customStyle="1" w:styleId="Website">
    <w:name w:val="Website"/>
    <w:basedOn w:val="Normal"/>
    <w:link w:val="WebsiteChar"/>
    <w:uiPriority w:val="1"/>
    <w:qFormat/>
    <w:rsid w:val="00265ACA"/>
    <w:pPr>
      <w:spacing w:after="240"/>
    </w:pPr>
    <w:rPr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85"/>
    <w:rPr>
      <w:rFonts w:ascii="Tahoma" w:hAnsi="Tahoma" w:cs="Tahoma"/>
      <w:sz w:val="16"/>
      <w:szCs w:val="16"/>
    </w:rPr>
  </w:style>
  <w:style w:type="character" w:customStyle="1" w:styleId="CompanyNameChar">
    <w:name w:val="Company Name Char"/>
    <w:basedOn w:val="DefaultParagraphFont"/>
    <w:link w:val="CompanyName"/>
    <w:uiPriority w:val="1"/>
    <w:rsid w:val="00DE7238"/>
    <w:rPr>
      <w:rFonts w:asciiTheme="majorHAnsi" w:hAnsiTheme="majorHAnsi"/>
      <w:color w:val="455F51" w:themeColor="text2"/>
      <w:sz w:val="32"/>
    </w:rPr>
  </w:style>
  <w:style w:type="paragraph" w:customStyle="1" w:styleId="ContactInfo">
    <w:name w:val="Contact Info"/>
    <w:basedOn w:val="BalloonText"/>
    <w:link w:val="ContactInfoChar"/>
    <w:uiPriority w:val="1"/>
    <w:qFormat/>
    <w:rsid w:val="00B259F6"/>
    <w:pPr>
      <w:spacing w:after="80"/>
    </w:pPr>
    <w:rPr>
      <w:rFonts w:asciiTheme="minorHAnsi" w:hAnsiTheme="minorHAnsi"/>
      <w:b/>
      <w:spacing w:val="20"/>
      <w:sz w:val="18"/>
    </w:rPr>
  </w:style>
  <w:style w:type="character" w:styleId="IntenseEmphasis">
    <w:name w:val="Intense Emphasis"/>
    <w:basedOn w:val="DefaultParagraphFont"/>
    <w:uiPriority w:val="21"/>
    <w:semiHidden/>
    <w:unhideWhenUsed/>
    <w:rsid w:val="001F3D5D"/>
    <w:rPr>
      <w:i/>
      <w:iCs/>
      <w:color w:val="3E762A" w:themeColor="accent1" w:themeShade="BF"/>
    </w:rPr>
  </w:style>
  <w:style w:type="character" w:customStyle="1" w:styleId="ContactInfoChar">
    <w:name w:val="Contact Info Char"/>
    <w:basedOn w:val="DefaultParagraphFont"/>
    <w:link w:val="ContactInfo"/>
    <w:uiPriority w:val="1"/>
    <w:rsid w:val="00B259F6"/>
    <w:rPr>
      <w:rFonts w:cs="Tahoma"/>
      <w:b/>
      <w:spacing w:val="20"/>
      <w:szCs w:val="16"/>
    </w:rPr>
  </w:style>
  <w:style w:type="character" w:customStyle="1" w:styleId="WebsiteChar">
    <w:name w:val="Website Char"/>
    <w:basedOn w:val="DefaultParagraphFont"/>
    <w:link w:val="Website"/>
    <w:uiPriority w:val="1"/>
    <w:rsid w:val="00265ACA"/>
    <w:rPr>
      <w:color w:val="0D0D0D" w:themeColor="text1" w:themeTint="F2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E7238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paragraph" w:styleId="Header">
    <w:name w:val="header"/>
    <w:basedOn w:val="Normal"/>
    <w:link w:val="HeaderChar"/>
    <w:uiPriority w:val="99"/>
    <w:semiHidden/>
    <w:rsid w:val="00A014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9F6"/>
  </w:style>
  <w:style w:type="paragraph" w:styleId="Footer">
    <w:name w:val="footer"/>
    <w:basedOn w:val="Normal"/>
    <w:link w:val="FooterChar"/>
    <w:uiPriority w:val="99"/>
    <w:semiHidden/>
    <w:rsid w:val="00A014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9F6"/>
  </w:style>
  <w:style w:type="paragraph" w:customStyle="1" w:styleId="Logo">
    <w:name w:val="Logo"/>
    <w:basedOn w:val="Website"/>
    <w:uiPriority w:val="1"/>
    <w:qFormat/>
    <w:rsid w:val="00FD0B56"/>
    <w:pPr>
      <w:spacing w:before="1500"/>
    </w:pPr>
    <w:rPr>
      <w:noProof/>
    </w:rPr>
  </w:style>
  <w:style w:type="paragraph" w:styleId="BlockText">
    <w:name w:val="Block Text"/>
    <w:basedOn w:val="Normal"/>
    <w:uiPriority w:val="99"/>
    <w:semiHidden/>
    <w:unhideWhenUsed/>
    <w:rsid w:val="007D1551"/>
    <w:pPr>
      <w:pBdr>
        <w:top w:val="single" w:sz="2" w:space="10" w:color="3E762A" w:themeColor="accent1" w:themeShade="BF" w:shadow="1"/>
        <w:left w:val="single" w:sz="2" w:space="10" w:color="3E762A" w:themeColor="accent1" w:themeShade="BF" w:shadow="1"/>
        <w:bottom w:val="single" w:sz="2" w:space="10" w:color="3E762A" w:themeColor="accent1" w:themeShade="BF" w:shadow="1"/>
        <w:right w:val="single" w:sz="2" w:space="10" w:color="3E762A" w:themeColor="accent1" w:themeShade="BF" w:shadow="1"/>
      </w:pBdr>
      <w:ind w:left="1152" w:right="1152"/>
    </w:pPr>
    <w:rPr>
      <w:rFonts w:eastAsiaTheme="minorEastAsia"/>
      <w:i/>
      <w:iCs/>
      <w:color w:val="3E762A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5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51"/>
    <w:rPr>
      <w:rFonts w:asciiTheme="majorHAnsi" w:eastAsiaTheme="majorEastAsia" w:hAnsiTheme="majorHAnsi" w:cstheme="majorBidi"/>
      <w:color w:val="3E762A" w:themeColor="accent1" w:themeShade="BF"/>
    </w:rPr>
  </w:style>
  <w:style w:type="character" w:styleId="Hyperlink">
    <w:name w:val="Hyperlink"/>
    <w:basedOn w:val="DefaultParagraphFont"/>
    <w:uiPriority w:val="99"/>
    <w:unhideWhenUsed/>
    <w:rsid w:val="007D1551"/>
    <w:rPr>
      <w:color w:val="2A4F1C" w:themeColor="accent1" w:themeShade="80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E7238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E7238"/>
    <w:rPr>
      <w:b/>
      <w:bCs/>
      <w:caps w:val="0"/>
      <w:smallCaps/>
      <w:color w:val="3E762A" w:themeColor="accent1" w:themeShade="B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259F6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D1551"/>
    <w:rPr>
      <w:color w:val="595959" w:themeColor="text1" w:themeTint="A6"/>
      <w:shd w:val="clear" w:color="auto" w:fill="E6E6E6"/>
    </w:rPr>
  </w:style>
  <w:style w:type="paragraph" w:customStyle="1" w:styleId="Bold">
    <w:name w:val="Bold"/>
    <w:basedOn w:val="Normal"/>
    <w:qFormat/>
    <w:rsid w:val="005F511E"/>
    <w:rPr>
      <w:b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aselvam%20J\AppData\Roaming\Microsoft\Templates\Envelope%20(Green%20Wav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6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10">
      <a:majorFont>
        <a:latin typeface="Eras Bold IT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5236E25-ABE3-4CCF-9D47-419C910CF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4FEB4-6F66-400A-A03C-CCFC668BC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97884-47F8-4109-9C60-DE017A1E07F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Envelope (Green Wave design).dotx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2019-05-14T09:19:00Z</dcterms:created>
  <dcterms:modified xsi:type="dcterms:W3CDTF">2019-05-23T11:59:00Z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